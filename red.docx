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INTRODUCTION: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am pleased to present my project titled "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Redbus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 Scraping with Selenium &amp; Dynamic Filtering using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." This project focuses on collecting and visualizing bus travel data to enhance operational efficiency and strategic planning in the transportation industry. Using Selenium for web scraping, I automated the extraction of detailed information from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Redbus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including bus routes, schedules, prices, and seat availability. The project also involves developing a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 for interactive data filtering and analysis, which is deployed on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primary objectives of this project were to:</w:t>
      </w:r>
    </w:p>
    <w:p w:rsidR="008955CD" w:rsidRPr="008955CD" w:rsidRDefault="008955CD" w:rsidP="00BA25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Extract detailed bus travel data from the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Redbus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website.</w:t>
      </w:r>
    </w:p>
    <w:p w:rsidR="008955CD" w:rsidRPr="008955CD" w:rsidRDefault="008955CD" w:rsidP="00BA25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 a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 for displaying and filtering the data.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EXTRACT DATA: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During the data extraction phase, I utilized Python and Selenium to scrape data from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Redbus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The focus was on gathering comprehensive information about bus services, such as routes, schedules, prices, and seat availability, by targeting specific HTML elements.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STORAGE &amp; APPLICATION DEVELOPMENT: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scraped data was organized into a structured SQL database for efficient management and retrieval. While the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 does not directly connect to this database, it is deployed on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allowing users to interact with the application independently. The application features various filters for bus type, route, price range, star rating, and availabilit</w:t>
      </w:r>
      <w:bookmarkStart w:id="0" w:name="_GoBack"/>
      <w:bookmarkEnd w:id="0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y, offering an engaging and user-friendly experience.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RESULTS:</w:t>
      </w:r>
    </w:p>
    <w:p w:rsidR="008955CD" w:rsidRPr="008955CD" w:rsidRDefault="008955CD" w:rsidP="00BA25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Scraped data from a minimum of 10 Government State Bus Transport services.</w:t>
      </w:r>
    </w:p>
    <w:p w:rsidR="008955CD" w:rsidRPr="008955CD" w:rsidRDefault="008955CD" w:rsidP="00BA25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Stored the data in a structured SQL database.</w:t>
      </w:r>
    </w:p>
    <w:p w:rsidR="008955CD" w:rsidRPr="008955CD" w:rsidRDefault="008955CD" w:rsidP="00BA25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Developed a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application, deployed on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for dynamic data filtering and visualization.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CONCLUSION:</w:t>
      </w:r>
    </w:p>
    <w:p w:rsidR="008955CD" w:rsidRPr="008955CD" w:rsidRDefault="008955CD" w:rsidP="00BA2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conclusion, the "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Redbus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 Scraping with Selenium &amp; Dynamic Filtering using </w:t>
      </w:r>
      <w:proofErr w:type="spell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project streamlined the process of extracting and visualizing bus travel data. By automating data collection and </w:t>
      </w:r>
      <w:proofErr w:type="gramStart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developing</w:t>
      </w:r>
      <w:proofErr w:type="gramEnd"/>
      <w:r w:rsidRPr="008955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 interactive application, the project provides valuable tools for data-driven decision-making in the transportation sector.</w:t>
      </w:r>
    </w:p>
    <w:p w:rsidR="009F5E2B" w:rsidRPr="008955CD" w:rsidRDefault="009F5E2B" w:rsidP="008955CD">
      <w:pPr>
        <w:pStyle w:val="ListBullet"/>
        <w:numPr>
          <w:ilvl w:val="0"/>
          <w:numId w:val="0"/>
        </w:numPr>
      </w:pPr>
    </w:p>
    <w:sectPr w:rsidR="009F5E2B" w:rsidRPr="008955CD">
      <w:footerReference w:type="default" r:id="rId7"/>
      <w:head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086" w:rsidRDefault="00040086">
      <w:pPr>
        <w:spacing w:after="0" w:line="240" w:lineRule="auto"/>
      </w:pPr>
      <w:r>
        <w:separator/>
      </w:r>
    </w:p>
    <w:p w:rsidR="00040086" w:rsidRDefault="00040086"/>
  </w:endnote>
  <w:endnote w:type="continuationSeparator" w:id="0">
    <w:p w:rsidR="00040086" w:rsidRDefault="00040086">
      <w:pPr>
        <w:spacing w:after="0" w:line="240" w:lineRule="auto"/>
      </w:pPr>
      <w:r>
        <w:continuationSeparator/>
      </w:r>
    </w:p>
    <w:p w:rsidR="00040086" w:rsidRDefault="00040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5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086" w:rsidRDefault="00040086">
      <w:pPr>
        <w:spacing w:after="0" w:line="240" w:lineRule="auto"/>
      </w:pPr>
      <w:r>
        <w:separator/>
      </w:r>
    </w:p>
    <w:p w:rsidR="00040086" w:rsidRDefault="00040086"/>
  </w:footnote>
  <w:footnote w:type="continuationSeparator" w:id="0">
    <w:p w:rsidR="00040086" w:rsidRDefault="00040086">
      <w:pPr>
        <w:spacing w:after="0" w:line="240" w:lineRule="auto"/>
      </w:pPr>
      <w:r>
        <w:continuationSeparator/>
      </w:r>
    </w:p>
    <w:p w:rsidR="00040086" w:rsidRDefault="000400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F96" w:rsidRPr="008955CD" w:rsidRDefault="00493F96" w:rsidP="008955CD">
    <w:pPr>
      <w:pStyle w:val="IntenseQuote"/>
      <w:rPr>
        <w:sz w:val="36"/>
        <w:szCs w:val="36"/>
      </w:rPr>
    </w:pPr>
    <w:r w:rsidRPr="008955CD">
      <w:rPr>
        <w:sz w:val="36"/>
        <w:szCs w:val="36"/>
      </w:rPr>
      <w:t>Redbu</w:t>
    </w:r>
    <w:r w:rsidRPr="008955CD">
      <w:rPr>
        <w:sz w:val="36"/>
        <w:szCs w:val="36"/>
      </w:rPr>
      <w:t xml:space="preserve">s Data Scraping with Selenium &amp; </w:t>
    </w:r>
    <w:r w:rsidRPr="008955CD">
      <w:rPr>
        <w:sz w:val="36"/>
        <w:szCs w:val="36"/>
      </w:rPr>
      <w:t>Dynamic Filtering using Streamlit</w:t>
    </w:r>
  </w:p>
  <w:p w:rsidR="00493F96" w:rsidRDefault="00493F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366C3"/>
    <w:multiLevelType w:val="multilevel"/>
    <w:tmpl w:val="2F9E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B73D5"/>
    <w:multiLevelType w:val="multilevel"/>
    <w:tmpl w:val="F6A6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21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0"/>
  </w:num>
  <w:num w:numId="22">
    <w:abstractNumId w:val="19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96"/>
    <w:rsid w:val="0000795A"/>
    <w:rsid w:val="00040086"/>
    <w:rsid w:val="00227DF5"/>
    <w:rsid w:val="002D22E0"/>
    <w:rsid w:val="003008EC"/>
    <w:rsid w:val="003112E5"/>
    <w:rsid w:val="00493F96"/>
    <w:rsid w:val="0075279C"/>
    <w:rsid w:val="008955CD"/>
    <w:rsid w:val="009F5E2B"/>
    <w:rsid w:val="00B71C13"/>
    <w:rsid w:val="00BA255A"/>
    <w:rsid w:val="00C52FC2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EFAD13-C038-4DAD-9966-0384E472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CD"/>
  </w:style>
  <w:style w:type="paragraph" w:styleId="Heading1">
    <w:name w:val="heading 1"/>
    <w:basedOn w:val="Normal"/>
    <w:next w:val="Normal"/>
    <w:link w:val="Heading1Char"/>
    <w:uiPriority w:val="9"/>
    <w:qFormat/>
    <w:rsid w:val="008955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55CD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55CD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CD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55CD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5CD"/>
    <w:rPr>
      <w:rFonts w:asciiTheme="majorHAnsi" w:eastAsiaTheme="majorEastAsia" w:hAnsiTheme="majorHAnsi" w:cstheme="majorBidi"/>
      <w:sz w:val="32"/>
      <w:szCs w:val="32"/>
    </w:rPr>
  </w:style>
  <w:style w:type="paragraph" w:styleId="ListBullet">
    <w:name w:val="List Bullet"/>
    <w:basedOn w:val="Normal"/>
    <w:uiPriority w:val="31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3494BA" w:themeColor="accent1"/>
        <w:insideH w:val="single" w:sz="6" w:space="0" w:color="3494BA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CEDB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494BA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3494BA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rsid w:val="008955CD"/>
    <w:rPr>
      <w:color w:val="373545" w:themeColor="text2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CD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8955CD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955C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8955CD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955CD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955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55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55CD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5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5C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3494BA" w:themeColor="accent1"/>
        <w:left w:val="single" w:sz="4" w:space="31" w:color="3494BA" w:themeColor="accent1"/>
        <w:bottom w:val="single" w:sz="4" w:space="8" w:color="3494BA" w:themeColor="accent1"/>
        <w:right w:val="single" w:sz="4" w:space="31" w:color="3494BA" w:themeColor="accent1"/>
      </w:pBdr>
      <w:shd w:val="clear" w:color="auto" w:fill="3494BA" w:themeFill="accent1"/>
      <w:spacing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3494BA" w:themeFill="accent1"/>
    </w:rPr>
  </w:style>
  <w:style w:type="paragraph" w:styleId="Quote">
    <w:name w:val="Quote"/>
    <w:basedOn w:val="Normal"/>
    <w:next w:val="Normal"/>
    <w:link w:val="QuoteChar"/>
    <w:uiPriority w:val="29"/>
    <w:qFormat/>
    <w:rsid w:val="008955CD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55CD"/>
    <w:rPr>
      <w:i/>
      <w:iCs/>
      <w:color w:val="4A9A82" w:themeColor="accent3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CD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CD"/>
    <w:rPr>
      <w:rFonts w:asciiTheme="majorHAnsi" w:eastAsiaTheme="majorEastAsia" w:hAnsiTheme="majorHAnsi" w:cstheme="majorBidi"/>
      <w:sz w:val="32"/>
      <w:szCs w:val="32"/>
    </w:rPr>
  </w:style>
  <w:style w:type="paragraph" w:styleId="ListNumber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CD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CD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8955C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9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1"/>
    <w:rsid w:val="001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62D04C065645C0A88CC943BA3C4101">
    <w:name w:val="BE62D04C065645C0A88CC943BA3C4101"/>
  </w:style>
  <w:style w:type="paragraph" w:customStyle="1" w:styleId="66CDBD6B3C5547DC852F3D61F9F1D722">
    <w:name w:val="66CDBD6B3C5547DC852F3D61F9F1D722"/>
  </w:style>
  <w:style w:type="paragraph" w:customStyle="1" w:styleId="21840FD450134BFA8038F75D65C5B3CE">
    <w:name w:val="21840FD450134BFA8038F75D65C5B3CE"/>
  </w:style>
  <w:style w:type="paragraph" w:customStyle="1" w:styleId="F0AFFE1FF56443B9B00843ABAB9B64B1">
    <w:name w:val="F0AFFE1FF56443B9B00843ABAB9B64B1"/>
  </w:style>
  <w:style w:type="paragraph" w:customStyle="1" w:styleId="2CE4AE3BC23D4DF8BE67D576752F5503">
    <w:name w:val="2CE4AE3BC23D4DF8BE67D576752F5503"/>
  </w:style>
  <w:style w:type="paragraph" w:customStyle="1" w:styleId="A6E1240A04714A0D94F846393E44A341">
    <w:name w:val="A6E1240A04714A0D94F846393E44A341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sz w:val="24"/>
      <w:szCs w:val="24"/>
      <w:lang w:val="en-US" w:eastAsia="ja-JP"/>
    </w:rPr>
  </w:style>
  <w:style w:type="paragraph" w:customStyle="1" w:styleId="A031E5152C0F47B68CBB329F7E3732D6">
    <w:name w:val="A031E5152C0F47B68CBB329F7E373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15</TotalTime>
  <Pages>1</Pages>
  <Words>296</Words>
  <Characters>1808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</cp:revision>
  <dcterms:created xsi:type="dcterms:W3CDTF">2024-07-23T09:13:00Z</dcterms:created>
  <dcterms:modified xsi:type="dcterms:W3CDTF">2024-07-23T09:43:00Z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555ed151-b12c-4a9e-b5fa-8c5274099faa</vt:lpwstr>
  </property>
</Properties>
</file>